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5BFD352C" w14:textId="77777777" w:rsidTr="00FB65B8">
        <w:tc>
          <w:tcPr>
            <w:tcW w:w="5395" w:type="dxa"/>
          </w:tcPr>
          <w:p w14:paraId="3C788525" w14:textId="77777777" w:rsidR="00A81248" w:rsidRPr="003A798E" w:rsidRDefault="00A81248" w:rsidP="00A81248">
            <w:pPr>
              <w:pStyle w:val="GraphicAnchor"/>
            </w:pPr>
          </w:p>
        </w:tc>
        <w:tc>
          <w:tcPr>
            <w:tcW w:w="5395" w:type="dxa"/>
          </w:tcPr>
          <w:p w14:paraId="7698B8FA" w14:textId="77777777" w:rsidR="00A81248" w:rsidRPr="003A798E" w:rsidRDefault="00A81248" w:rsidP="00A81248">
            <w:pPr>
              <w:pStyle w:val="GraphicAnchor"/>
            </w:pPr>
          </w:p>
        </w:tc>
      </w:tr>
      <w:tr w:rsidR="00A81248" w:rsidRPr="003A798E" w14:paraId="5C83348B" w14:textId="77777777" w:rsidTr="00FB65B8">
        <w:trPr>
          <w:trHeight w:val="2719"/>
        </w:trPr>
        <w:tc>
          <w:tcPr>
            <w:tcW w:w="5395" w:type="dxa"/>
          </w:tcPr>
          <w:p w14:paraId="1BEDB79F" w14:textId="07EE3BF6" w:rsidR="00A81248" w:rsidRPr="00BC69C8" w:rsidRDefault="00BC69C8" w:rsidP="00C66528">
            <w:pPr>
              <w:pStyle w:val="Heading1"/>
              <w:rPr>
                <w:sz w:val="60"/>
                <w:szCs w:val="60"/>
              </w:rPr>
            </w:pPr>
            <w:r w:rsidRPr="00BC69C8">
              <w:rPr>
                <w:sz w:val="60"/>
                <w:szCs w:val="60"/>
              </w:rPr>
              <w:t>Project 1B – Addition of Two Polynomials</w:t>
            </w:r>
          </w:p>
        </w:tc>
        <w:tc>
          <w:tcPr>
            <w:tcW w:w="5395" w:type="dxa"/>
          </w:tcPr>
          <w:p w14:paraId="09AA120D" w14:textId="77777777" w:rsidR="00A81248" w:rsidRPr="003A798E" w:rsidRDefault="00A81248"/>
        </w:tc>
      </w:tr>
      <w:tr w:rsidR="00A81248" w:rsidRPr="003A798E" w14:paraId="7FB8305A" w14:textId="77777777" w:rsidTr="00FB65B8">
        <w:trPr>
          <w:trHeight w:val="8059"/>
        </w:trPr>
        <w:tc>
          <w:tcPr>
            <w:tcW w:w="5395" w:type="dxa"/>
          </w:tcPr>
          <w:p w14:paraId="30839EB3" w14:textId="77777777" w:rsidR="00A81248" w:rsidRPr="003A798E" w:rsidRDefault="00A81248"/>
        </w:tc>
        <w:tc>
          <w:tcPr>
            <w:tcW w:w="5395" w:type="dxa"/>
          </w:tcPr>
          <w:p w14:paraId="446C0993" w14:textId="77777777" w:rsidR="00A81248" w:rsidRPr="003A798E" w:rsidRDefault="00A81248"/>
        </w:tc>
      </w:tr>
      <w:tr w:rsidR="00A81248" w:rsidRPr="003A798E" w14:paraId="20E67606" w14:textId="77777777" w:rsidTr="00FB65B8">
        <w:trPr>
          <w:trHeight w:val="1299"/>
        </w:trPr>
        <w:tc>
          <w:tcPr>
            <w:tcW w:w="5395" w:type="dxa"/>
          </w:tcPr>
          <w:p w14:paraId="5823F8BC" w14:textId="77777777" w:rsidR="00A81248" w:rsidRPr="003A798E" w:rsidRDefault="00A81248"/>
        </w:tc>
        <w:tc>
          <w:tcPr>
            <w:tcW w:w="5395" w:type="dxa"/>
          </w:tcPr>
          <w:p w14:paraId="770A30DD" w14:textId="4C137DDE" w:rsidR="00A81248" w:rsidRPr="00BC69C8" w:rsidRDefault="00BC69C8" w:rsidP="00A81248">
            <w:pPr>
              <w:pStyle w:val="Heading2"/>
              <w:rPr>
                <w:sz w:val="28"/>
                <w:szCs w:val="28"/>
              </w:rPr>
            </w:pPr>
            <w:r w:rsidRPr="00BC69C8">
              <w:rPr>
                <w:sz w:val="28"/>
                <w:szCs w:val="28"/>
              </w:rPr>
              <w:fldChar w:fldCharType="begin"/>
            </w:r>
            <w:r w:rsidRPr="00BC69C8">
              <w:rPr>
                <w:sz w:val="28"/>
                <w:szCs w:val="28"/>
              </w:rPr>
              <w:instrText xml:space="preserve"> DATE \@ "M/d/yyyy" </w:instrText>
            </w:r>
            <w:r w:rsidRPr="00BC69C8">
              <w:rPr>
                <w:sz w:val="28"/>
                <w:szCs w:val="28"/>
              </w:rPr>
              <w:fldChar w:fldCharType="separate"/>
            </w:r>
            <w:r w:rsidR="00177053">
              <w:rPr>
                <w:noProof/>
                <w:sz w:val="28"/>
                <w:szCs w:val="28"/>
              </w:rPr>
              <w:t>10/23/2022</w:t>
            </w:r>
            <w:r w:rsidRPr="00BC69C8">
              <w:rPr>
                <w:sz w:val="28"/>
                <w:szCs w:val="28"/>
              </w:rPr>
              <w:fldChar w:fldCharType="end"/>
            </w:r>
          </w:p>
          <w:p w14:paraId="5D01960E" w14:textId="2A7886C4" w:rsidR="00A81248" w:rsidRPr="00BC69C8" w:rsidRDefault="00BC69C8" w:rsidP="00C66528">
            <w:pPr>
              <w:pStyle w:val="Heading2"/>
              <w:rPr>
                <w:sz w:val="28"/>
                <w:szCs w:val="28"/>
              </w:rPr>
            </w:pPr>
            <w:r w:rsidRPr="00BC69C8">
              <w:rPr>
                <w:sz w:val="28"/>
                <w:szCs w:val="28"/>
              </w:rPr>
              <w:t>Introduction to Data Structure with C++</w:t>
            </w:r>
          </w:p>
        </w:tc>
      </w:tr>
      <w:tr w:rsidR="00A81248" w:rsidRPr="003A798E" w14:paraId="42BF1047" w14:textId="77777777" w:rsidTr="00FB65B8">
        <w:trPr>
          <w:trHeight w:val="1402"/>
        </w:trPr>
        <w:tc>
          <w:tcPr>
            <w:tcW w:w="5395" w:type="dxa"/>
          </w:tcPr>
          <w:p w14:paraId="444A7CFA" w14:textId="77777777" w:rsidR="00A81248" w:rsidRPr="003A798E" w:rsidRDefault="00A81248"/>
        </w:tc>
        <w:tc>
          <w:tcPr>
            <w:tcW w:w="5395" w:type="dxa"/>
          </w:tcPr>
          <w:p w14:paraId="2BF66829" w14:textId="77777777" w:rsidR="00FF3E28" w:rsidRPr="00FF3E28" w:rsidRDefault="00FF3E28" w:rsidP="00A81248">
            <w:pPr>
              <w:pStyle w:val="Heading2"/>
              <w:rPr>
                <w:sz w:val="36"/>
                <w:szCs w:val="36"/>
              </w:rPr>
            </w:pPr>
            <w:r w:rsidRPr="00FF3E28">
              <w:rPr>
                <w:sz w:val="36"/>
                <w:szCs w:val="36"/>
              </w:rPr>
              <w:t>Connor Clawson</w:t>
            </w:r>
          </w:p>
          <w:p w14:paraId="78A95085" w14:textId="6FCF39B4" w:rsidR="00A81248" w:rsidRPr="00FF3E28" w:rsidRDefault="00177053" w:rsidP="00A81248">
            <w:pPr>
              <w:pStyle w:val="Heading2"/>
              <w:rPr>
                <w:sz w:val="36"/>
                <w:szCs w:val="36"/>
              </w:rPr>
            </w:pPr>
            <w:r w:rsidRPr="00FF3E28">
              <w:rPr>
                <w:sz w:val="36"/>
                <w:szCs w:val="36"/>
              </w:rPr>
              <w:t>Lubaba</w:t>
            </w:r>
            <w:r w:rsidRPr="00FF3E28">
              <w:rPr>
                <w:sz w:val="36"/>
                <w:szCs w:val="36"/>
              </w:rPr>
              <w:t xml:space="preserve"> </w:t>
            </w:r>
            <w:r w:rsidR="00FF3E28" w:rsidRPr="00FF3E28">
              <w:rPr>
                <w:sz w:val="36"/>
                <w:szCs w:val="36"/>
              </w:rPr>
              <w:t>Masangu</w:t>
            </w:r>
          </w:p>
          <w:p w14:paraId="1282E605" w14:textId="1D869F17" w:rsidR="00A81248" w:rsidRPr="00FF3E28" w:rsidRDefault="00FF3E28" w:rsidP="00FF3E28">
            <w:pPr>
              <w:rPr>
                <w:rFonts w:eastAsiaTheme="majorEastAsia" w:cstheme="majorBidi"/>
                <w:i/>
                <w:color w:val="009095" w:themeColor="accent2" w:themeShade="BF"/>
                <w:sz w:val="36"/>
                <w:szCs w:val="36"/>
              </w:rPr>
            </w:pPr>
            <w:r w:rsidRPr="00FF3E28">
              <w:rPr>
                <w:rFonts w:eastAsiaTheme="majorEastAsia" w:cstheme="majorBidi"/>
                <w:i/>
                <w:color w:val="009095" w:themeColor="accent2" w:themeShade="BF"/>
                <w:sz w:val="36"/>
                <w:szCs w:val="36"/>
              </w:rPr>
              <w:t xml:space="preserve">Thanh </w:t>
            </w:r>
            <w:proofErr w:type="spellStart"/>
            <w:r w:rsidRPr="00FF3E28">
              <w:rPr>
                <w:rFonts w:eastAsiaTheme="majorEastAsia" w:cstheme="majorBidi"/>
                <w:i/>
                <w:color w:val="009095" w:themeColor="accent2" w:themeShade="BF"/>
                <w:sz w:val="36"/>
                <w:szCs w:val="36"/>
              </w:rPr>
              <w:t>Dat</w:t>
            </w:r>
            <w:proofErr w:type="spellEnd"/>
            <w:r w:rsidRPr="00FF3E28">
              <w:rPr>
                <w:rFonts w:eastAsiaTheme="majorEastAsia" w:cstheme="majorBidi"/>
                <w:i/>
                <w:color w:val="009095" w:themeColor="accent2" w:themeShade="BF"/>
                <w:sz w:val="36"/>
                <w:szCs w:val="36"/>
              </w:rPr>
              <w:t xml:space="preserve"> Nguyen</w:t>
            </w:r>
          </w:p>
        </w:tc>
      </w:tr>
    </w:tbl>
    <w:p w14:paraId="36E0520E"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636392A3" wp14:editId="7DFD75B1">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41C88EB"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7A4E3C27" w14:textId="77777777" w:rsidR="003566BE" w:rsidRDefault="00F74663" w:rsidP="00347D6D">
      <w:pPr>
        <w:pStyle w:val="Heading2"/>
      </w:pPr>
      <w:r>
        <w:lastRenderedPageBreak/>
        <w:t>Introduction</w:t>
      </w:r>
    </w:p>
    <w:p w14:paraId="10057067" w14:textId="77777777" w:rsidR="00843CA9" w:rsidRDefault="00843CA9" w:rsidP="003566BE"/>
    <w:p w14:paraId="65EDDC7E" w14:textId="1948B983" w:rsidR="002028B2" w:rsidRDefault="00177053" w:rsidP="002028B2">
      <w:pPr>
        <w:spacing w:line="480" w:lineRule="auto"/>
      </w:pPr>
      <w:r>
        <w:t xml:space="preserve">This was a joint project between Connor Clawson, Lubaba Masangu, and Thanh </w:t>
      </w:r>
      <w:proofErr w:type="spellStart"/>
      <w:r>
        <w:t>Dat</w:t>
      </w:r>
      <w:proofErr w:type="spellEnd"/>
      <w:r>
        <w:t xml:space="preserve"> Nguyen. The program takes user input of two polynomials and sums them together. </w:t>
      </w:r>
      <w:r w:rsidR="002028B2">
        <w:t>The project was developed over four weeks with each person contributing a different part of the project.</w:t>
      </w:r>
    </w:p>
    <w:p w14:paraId="160193F6" w14:textId="77777777" w:rsidR="002028B2" w:rsidRDefault="002028B2" w:rsidP="002028B2">
      <w:pPr>
        <w:spacing w:line="480" w:lineRule="auto"/>
      </w:pPr>
    </w:p>
    <w:p w14:paraId="7130C61B" w14:textId="77777777" w:rsidR="002028B2" w:rsidRDefault="002028B2" w:rsidP="002028B2">
      <w:pPr>
        <w:pStyle w:val="Heading2"/>
      </w:pPr>
      <w:r>
        <w:t>Member’s contribution</w:t>
      </w:r>
    </w:p>
    <w:p w14:paraId="772CEF11" w14:textId="77777777" w:rsidR="002028B2" w:rsidRDefault="002028B2" w:rsidP="002028B2"/>
    <w:p w14:paraId="2A3E9D04" w14:textId="202A7EA1" w:rsidR="002028B2" w:rsidRDefault="002028B2" w:rsidP="002028B2">
      <w:pPr>
        <w:spacing w:line="480" w:lineRule="auto"/>
      </w:pPr>
      <w:r>
        <w:t>Connor Clawson wrote the Parser class, managed the GitHub repository, cowrote this report, designed the UML diagram, and lead the team during the project.</w:t>
      </w:r>
      <w:r>
        <w:t xml:space="preserve"> </w:t>
      </w:r>
      <w:r>
        <w:t xml:space="preserve">Thanh </w:t>
      </w:r>
      <w:proofErr w:type="spellStart"/>
      <w:r>
        <w:t>Dat</w:t>
      </w:r>
      <w:proofErr w:type="spellEnd"/>
      <w:r>
        <w:t xml:space="preserve"> Nguyen wrote the Term class and cowrote this report.</w:t>
      </w:r>
      <w:r>
        <w:t xml:space="preserve"> </w:t>
      </w:r>
      <w:r>
        <w:t>Lubaba Masangu wrote the main function.</w:t>
      </w:r>
    </w:p>
    <w:p w14:paraId="3F1A6643" w14:textId="77777777" w:rsidR="002028B2" w:rsidRDefault="002028B2" w:rsidP="002028B2">
      <w:pPr>
        <w:spacing w:line="480" w:lineRule="auto"/>
      </w:pPr>
    </w:p>
    <w:p w14:paraId="6F16FE73" w14:textId="4FAF684B" w:rsidR="00F74663" w:rsidRDefault="002028B2" w:rsidP="002028B2">
      <w:pPr>
        <w:spacing w:line="480" w:lineRule="auto"/>
      </w:pPr>
      <w:r>
        <w:t>Tasks were distributed amongst the team democratically. Decision factors included confidence in skillset, time availability, and reliability of individuals computer hardware.</w:t>
      </w:r>
    </w:p>
    <w:p w14:paraId="1740E9A7" w14:textId="77777777" w:rsidR="002028B2" w:rsidRDefault="002028B2" w:rsidP="002028B2">
      <w:pPr>
        <w:spacing w:line="480" w:lineRule="auto"/>
      </w:pPr>
    </w:p>
    <w:p w14:paraId="6DC5F047" w14:textId="3E79E9AD" w:rsidR="00843CA9" w:rsidRDefault="00F74663" w:rsidP="00347D6D">
      <w:pPr>
        <w:pStyle w:val="Heading2"/>
      </w:pPr>
      <w:r>
        <w:t>UML class diagram</w:t>
      </w:r>
    </w:p>
    <w:p w14:paraId="469497D5" w14:textId="66065F06" w:rsidR="00F74663" w:rsidRDefault="002028B2" w:rsidP="00347D6D">
      <w:pPr>
        <w:pStyle w:val="Heading2"/>
      </w:pPr>
      <w:r>
        <w:rPr>
          <w:noProof/>
        </w:rPr>
        <w:drawing>
          <wp:anchor distT="0" distB="0" distL="114300" distR="114300" simplePos="0" relativeHeight="251662336" behindDoc="0" locked="0" layoutInCell="1" allowOverlap="1" wp14:anchorId="68B0E1D4" wp14:editId="50642B13">
            <wp:simplePos x="0" y="0"/>
            <wp:positionH relativeFrom="margin">
              <wp:align>right</wp:align>
            </wp:positionH>
            <wp:positionV relativeFrom="paragraph">
              <wp:posOffset>374650</wp:posOffset>
            </wp:positionV>
            <wp:extent cx="6858000" cy="3072130"/>
            <wp:effectExtent l="0" t="0" r="0" b="0"/>
            <wp:wrapTopAndBottom/>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858000" cy="3072130"/>
                    </a:xfrm>
                    <a:prstGeom prst="rect">
                      <a:avLst/>
                    </a:prstGeom>
                  </pic:spPr>
                </pic:pic>
              </a:graphicData>
            </a:graphic>
          </wp:anchor>
        </w:drawing>
      </w:r>
      <w:r w:rsidR="00F74663">
        <w:br w:type="page"/>
      </w:r>
    </w:p>
    <w:p w14:paraId="0F1505C1" w14:textId="77777777" w:rsidR="00C27CD0" w:rsidRDefault="00F74663" w:rsidP="00347D6D">
      <w:pPr>
        <w:pStyle w:val="Heading2"/>
      </w:pPr>
      <w:r>
        <w:lastRenderedPageBreak/>
        <w:t>Test case</w:t>
      </w:r>
    </w:p>
    <w:p w14:paraId="747643C7" w14:textId="77777777" w:rsidR="00CE2A55" w:rsidRDefault="00CE2A55" w:rsidP="00C27CD0"/>
    <w:p w14:paraId="52094DF5" w14:textId="410C037A" w:rsidR="00CE2A55" w:rsidRPr="00505D3B" w:rsidRDefault="00CE2A55" w:rsidP="00C27CD0">
      <w:pPr>
        <w:rPr>
          <w:rFonts w:ascii="Cambria" w:hAnsi="Cambria"/>
        </w:rPr>
      </w:pPr>
      <w:r w:rsidRPr="00505D3B">
        <w:rPr>
          <w:rFonts w:ascii="Cambria" w:hAnsi="Cambria"/>
        </w:rPr>
        <w:t>Test case 1</w:t>
      </w:r>
      <w:r w:rsidR="006F0537">
        <w:rPr>
          <w:rFonts w:ascii="Cambria" w:hAnsi="Cambria"/>
        </w:rPr>
        <w:t>, sample polynomial from rubric.</w:t>
      </w:r>
    </w:p>
    <w:p w14:paraId="1EA63039" w14:textId="77777777" w:rsidR="00CE2A55" w:rsidRPr="00505D3B" w:rsidRDefault="00CE2A55" w:rsidP="00C27CD0">
      <w:pPr>
        <w:rPr>
          <w:rFonts w:ascii="Cambria" w:hAnsi="Cambria"/>
        </w:rPr>
      </w:pPr>
      <w:r w:rsidRPr="00505D3B">
        <w:rPr>
          <w:rFonts w:ascii="Cambria" w:hAnsi="Cambria"/>
        </w:rPr>
        <w:t>Polynomial 1: 3x^4+2x^2+3x+7</w:t>
      </w:r>
    </w:p>
    <w:p w14:paraId="3A51FA24" w14:textId="77777777" w:rsidR="00CE2A55" w:rsidRPr="00505D3B" w:rsidRDefault="00CE2A55" w:rsidP="00C27CD0">
      <w:pPr>
        <w:rPr>
          <w:rFonts w:ascii="Cambria" w:hAnsi="Cambria"/>
        </w:rPr>
      </w:pPr>
      <w:r w:rsidRPr="00505D3B">
        <w:rPr>
          <w:rFonts w:ascii="Cambria" w:hAnsi="Cambria"/>
        </w:rPr>
        <w:t>Polynomial 2: 2x^3+4x+5</w:t>
      </w:r>
    </w:p>
    <w:p w14:paraId="48629674" w14:textId="77777777" w:rsidR="00CE2A55" w:rsidRPr="00505D3B" w:rsidRDefault="00CE2A55" w:rsidP="00C27CD0">
      <w:pPr>
        <w:rPr>
          <w:rFonts w:ascii="Cambria" w:hAnsi="Cambria"/>
        </w:rPr>
      </w:pPr>
      <w:r w:rsidRPr="00505D3B">
        <w:rPr>
          <w:rFonts w:ascii="Cambria" w:hAnsi="Cambria"/>
        </w:rPr>
        <w:t>Result output: 3x^4+ 2x^3+2x^2+7x+12</w:t>
      </w:r>
    </w:p>
    <w:p w14:paraId="339442CE" w14:textId="77777777" w:rsidR="00CE2A55" w:rsidRPr="00505D3B" w:rsidRDefault="00CE2A55" w:rsidP="00C27CD0">
      <w:pPr>
        <w:rPr>
          <w:rFonts w:ascii="Cambria" w:hAnsi="Cambria"/>
        </w:rPr>
      </w:pPr>
      <w:r w:rsidRPr="00505D3B">
        <w:rPr>
          <w:rFonts w:ascii="Cambria" w:hAnsi="Cambria"/>
        </w:rPr>
        <w:t>Test produced expected output.</w:t>
      </w:r>
    </w:p>
    <w:p w14:paraId="2AAB1AD0" w14:textId="77777777" w:rsidR="00CE2A55" w:rsidRPr="00505D3B" w:rsidRDefault="00CE2A55" w:rsidP="00C27CD0">
      <w:pPr>
        <w:rPr>
          <w:rFonts w:ascii="Cambria" w:hAnsi="Cambria"/>
        </w:rPr>
      </w:pPr>
    </w:p>
    <w:p w14:paraId="078ED977" w14:textId="4EE7F646" w:rsidR="00CE2A55" w:rsidRPr="00505D3B" w:rsidRDefault="00CE2A55" w:rsidP="00C27CD0">
      <w:pPr>
        <w:rPr>
          <w:rFonts w:ascii="Cambria" w:hAnsi="Cambria"/>
        </w:rPr>
      </w:pPr>
      <w:r w:rsidRPr="00505D3B">
        <w:rPr>
          <w:rFonts w:ascii="Cambria" w:hAnsi="Cambria"/>
        </w:rPr>
        <w:t>Test case 2</w:t>
      </w:r>
      <w:r w:rsidR="006F0537">
        <w:rPr>
          <w:rFonts w:ascii="Cambria" w:hAnsi="Cambria"/>
        </w:rPr>
        <w:t xml:space="preserve">, values of 0. </w:t>
      </w:r>
    </w:p>
    <w:p w14:paraId="6E408F4E" w14:textId="77777777" w:rsidR="00CE2A55" w:rsidRPr="00505D3B" w:rsidRDefault="00CE2A55" w:rsidP="00C27CD0">
      <w:pPr>
        <w:rPr>
          <w:rFonts w:ascii="Cambria" w:hAnsi="Cambria"/>
        </w:rPr>
      </w:pPr>
      <w:r w:rsidRPr="00505D3B">
        <w:rPr>
          <w:rFonts w:ascii="Cambria" w:hAnsi="Cambria"/>
        </w:rPr>
        <w:t>Polynomial 1: 0x^5+0</w:t>
      </w:r>
    </w:p>
    <w:p w14:paraId="2E9CCB4C" w14:textId="600514CC" w:rsidR="00CE2A55" w:rsidRPr="00505D3B" w:rsidRDefault="00CE2A55" w:rsidP="00C27CD0">
      <w:pPr>
        <w:rPr>
          <w:rFonts w:ascii="Cambria" w:hAnsi="Cambria"/>
        </w:rPr>
      </w:pPr>
      <w:r w:rsidRPr="00505D3B">
        <w:rPr>
          <w:rFonts w:ascii="Cambria" w:hAnsi="Cambria"/>
        </w:rPr>
        <w:t>Polynomial 2: 3-3-x</w:t>
      </w:r>
    </w:p>
    <w:p w14:paraId="710CA7FD" w14:textId="77777777" w:rsidR="00CE2A55" w:rsidRPr="00505D3B" w:rsidRDefault="00CE2A55" w:rsidP="00C27CD0">
      <w:pPr>
        <w:rPr>
          <w:rFonts w:ascii="Cambria" w:hAnsi="Cambria"/>
        </w:rPr>
      </w:pPr>
      <w:r w:rsidRPr="00505D3B">
        <w:rPr>
          <w:rFonts w:ascii="Cambria" w:hAnsi="Cambria"/>
        </w:rPr>
        <w:t>Result output: -x</w:t>
      </w:r>
    </w:p>
    <w:p w14:paraId="6AC37396" w14:textId="117EFF5E" w:rsidR="00CE2A55" w:rsidRPr="00505D3B" w:rsidRDefault="00505D3B" w:rsidP="00C27CD0">
      <w:pPr>
        <w:rPr>
          <w:rFonts w:ascii="Cambria" w:hAnsi="Cambria"/>
        </w:rPr>
      </w:pPr>
      <w:r w:rsidRPr="00505D3B">
        <w:rPr>
          <w:rFonts w:ascii="Cambria" w:hAnsi="Cambria"/>
        </w:rPr>
        <w:t>Test produced expected output.</w:t>
      </w:r>
    </w:p>
    <w:p w14:paraId="50176940" w14:textId="77777777" w:rsidR="00505D3B" w:rsidRPr="00505D3B" w:rsidRDefault="00505D3B" w:rsidP="00C27CD0">
      <w:pPr>
        <w:rPr>
          <w:rFonts w:ascii="Cambria" w:hAnsi="Cambria"/>
        </w:rPr>
      </w:pPr>
    </w:p>
    <w:p w14:paraId="410A828F" w14:textId="07665CB4" w:rsidR="00CE2A55" w:rsidRPr="00505D3B" w:rsidRDefault="00CE2A55" w:rsidP="00C27CD0">
      <w:pPr>
        <w:rPr>
          <w:rFonts w:ascii="Cambria" w:hAnsi="Cambria"/>
        </w:rPr>
      </w:pPr>
      <w:r w:rsidRPr="00505D3B">
        <w:rPr>
          <w:rFonts w:ascii="Cambria" w:hAnsi="Cambria"/>
        </w:rPr>
        <w:t>Test case 3</w:t>
      </w:r>
      <w:r w:rsidR="006F0537">
        <w:rPr>
          <w:rFonts w:ascii="Cambria" w:hAnsi="Cambria"/>
        </w:rPr>
        <w:t>, unsupported text input.</w:t>
      </w:r>
    </w:p>
    <w:p w14:paraId="1B2A3742" w14:textId="687B0765" w:rsidR="00CE2A55" w:rsidRPr="00505D3B" w:rsidRDefault="00CE2A55" w:rsidP="00C27CD0">
      <w:pPr>
        <w:rPr>
          <w:rFonts w:ascii="Cambria" w:hAnsi="Cambria"/>
        </w:rPr>
      </w:pPr>
      <w:r w:rsidRPr="00505D3B">
        <w:rPr>
          <w:rFonts w:ascii="Cambria" w:hAnsi="Cambria"/>
        </w:rPr>
        <w:t>Polynomial 1: just text</w:t>
      </w:r>
    </w:p>
    <w:p w14:paraId="4252EBC6" w14:textId="77777777" w:rsidR="00CE2A55" w:rsidRPr="00505D3B" w:rsidRDefault="00CE2A55" w:rsidP="00C27CD0">
      <w:pPr>
        <w:rPr>
          <w:rFonts w:ascii="Cambria" w:hAnsi="Cambria"/>
        </w:rPr>
      </w:pPr>
      <w:r w:rsidRPr="00505D3B">
        <w:rPr>
          <w:rFonts w:ascii="Cambria" w:hAnsi="Cambria"/>
        </w:rPr>
        <w:t>Polynomial 2: N/A</w:t>
      </w:r>
    </w:p>
    <w:p w14:paraId="7A591319" w14:textId="77777777" w:rsidR="00505D3B" w:rsidRPr="00505D3B" w:rsidRDefault="00CE2A55" w:rsidP="00C27CD0">
      <w:pPr>
        <w:rPr>
          <w:rFonts w:ascii="Cambria" w:hAnsi="Cambria"/>
        </w:rPr>
      </w:pPr>
      <w:r w:rsidRPr="00505D3B">
        <w:rPr>
          <w:rFonts w:ascii="Cambria" w:hAnsi="Cambria"/>
        </w:rPr>
        <w:t>Result output: infinite loop</w:t>
      </w:r>
      <w:r w:rsidR="00505D3B" w:rsidRPr="00505D3B">
        <w:rPr>
          <w:rFonts w:ascii="Cambria" w:hAnsi="Cambria"/>
        </w:rPr>
        <w:t xml:space="preserve"> on main function.</w:t>
      </w:r>
    </w:p>
    <w:p w14:paraId="119E943A" w14:textId="7F54EF38" w:rsidR="00505D3B" w:rsidRPr="00505D3B" w:rsidRDefault="00505D3B" w:rsidP="00C27CD0">
      <w:pPr>
        <w:rPr>
          <w:rFonts w:ascii="Cambria" w:hAnsi="Cambria"/>
        </w:rPr>
      </w:pPr>
      <w:r w:rsidRPr="00505D3B">
        <w:rPr>
          <w:rFonts w:ascii="Cambria" w:hAnsi="Cambria"/>
        </w:rPr>
        <w:t>Test produced expected output.</w:t>
      </w:r>
    </w:p>
    <w:p w14:paraId="786A30F3" w14:textId="77777777" w:rsidR="00505D3B" w:rsidRPr="00505D3B" w:rsidRDefault="00505D3B" w:rsidP="00C27CD0">
      <w:pPr>
        <w:rPr>
          <w:rFonts w:ascii="Cambria" w:hAnsi="Cambria"/>
        </w:rPr>
      </w:pPr>
    </w:p>
    <w:p w14:paraId="394E1D70" w14:textId="0350E37F" w:rsidR="00505D3B" w:rsidRPr="00505D3B" w:rsidRDefault="00505D3B" w:rsidP="00C27CD0">
      <w:pPr>
        <w:rPr>
          <w:rFonts w:ascii="Cambria" w:hAnsi="Cambria"/>
        </w:rPr>
      </w:pPr>
      <w:r w:rsidRPr="00505D3B">
        <w:rPr>
          <w:rFonts w:ascii="Cambria" w:hAnsi="Cambria"/>
        </w:rPr>
        <w:t>Test case 4</w:t>
      </w:r>
      <w:r w:rsidR="006F0537">
        <w:rPr>
          <w:rFonts w:ascii="Cambria" w:hAnsi="Cambria"/>
        </w:rPr>
        <w:t xml:space="preserve">, </w:t>
      </w:r>
      <w:r w:rsidR="006F0537" w:rsidRPr="00505D3B">
        <w:rPr>
          <w:rFonts w:ascii="Cambria" w:hAnsi="Cambria"/>
        </w:rPr>
        <w:t>non-numeric character</w:t>
      </w:r>
      <w:r w:rsidR="006F0537">
        <w:rPr>
          <w:rFonts w:ascii="Cambria" w:hAnsi="Cambria"/>
        </w:rPr>
        <w:t xml:space="preserve"> on main menu.</w:t>
      </w:r>
    </w:p>
    <w:p w14:paraId="574F944D" w14:textId="513427D2" w:rsidR="00505D3B" w:rsidRPr="00505D3B" w:rsidRDefault="00505D3B" w:rsidP="00C27CD0">
      <w:pPr>
        <w:rPr>
          <w:rFonts w:ascii="Cambria" w:hAnsi="Cambria"/>
        </w:rPr>
      </w:pPr>
      <w:r w:rsidRPr="00505D3B">
        <w:rPr>
          <w:rFonts w:ascii="Cambria" w:hAnsi="Cambria"/>
        </w:rPr>
        <w:t xml:space="preserve">Menu entry: </w:t>
      </w:r>
      <w:r w:rsidR="006F0537">
        <w:rPr>
          <w:rFonts w:ascii="Cambria" w:hAnsi="Cambria"/>
        </w:rPr>
        <w:t>s</w:t>
      </w:r>
    </w:p>
    <w:p w14:paraId="200FC58C" w14:textId="77777777" w:rsidR="00505D3B" w:rsidRPr="00505D3B" w:rsidRDefault="00505D3B" w:rsidP="00505D3B">
      <w:pPr>
        <w:rPr>
          <w:rFonts w:ascii="Cambria" w:hAnsi="Cambria"/>
        </w:rPr>
      </w:pPr>
      <w:r w:rsidRPr="00505D3B">
        <w:rPr>
          <w:rFonts w:ascii="Cambria" w:hAnsi="Cambria"/>
        </w:rPr>
        <w:t>Result output: infinite loop on main function.</w:t>
      </w:r>
    </w:p>
    <w:p w14:paraId="06F9E49B" w14:textId="63F4D73E" w:rsidR="00F74663" w:rsidRPr="002028B2" w:rsidRDefault="00505D3B" w:rsidP="002028B2">
      <w:pPr>
        <w:rPr>
          <w:rFonts w:ascii="Cambria" w:hAnsi="Cambria"/>
        </w:rPr>
      </w:pPr>
      <w:r w:rsidRPr="00505D3B">
        <w:rPr>
          <w:rFonts w:ascii="Cambria" w:hAnsi="Cambria"/>
        </w:rPr>
        <w:t>Test produced expected output.</w:t>
      </w:r>
      <w:r w:rsidR="00F74663">
        <w:br w:type="page"/>
      </w:r>
    </w:p>
    <w:p w14:paraId="2D8F4D66" w14:textId="00DD3530" w:rsidR="00A24793" w:rsidRPr="003A798E" w:rsidRDefault="004206C4">
      <w:r w:rsidRPr="003A798E">
        <w:rPr>
          <w:noProof/>
          <w:lang w:eastAsia="en-AU"/>
        </w:rPr>
        <w:lastRenderedPageBreak/>
        <mc:AlternateContent>
          <mc:Choice Requires="wps">
            <w:drawing>
              <wp:anchor distT="0" distB="0" distL="114300" distR="114300" simplePos="0" relativeHeight="251661312" behindDoc="1" locked="0" layoutInCell="1" allowOverlap="1" wp14:anchorId="76C4D3F8" wp14:editId="414E13A2">
                <wp:simplePos x="0" y="0"/>
                <wp:positionH relativeFrom="page">
                  <wp:align>right</wp:align>
                </wp:positionH>
                <wp:positionV relativeFrom="paragraph">
                  <wp:posOffset>-458470</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54E6CD70" id="Shape" o:spid="_x0000_s1026" alt="&quot;&quot;" style="position:absolute;margin-left:560.7pt;margin-top:-36.1pt;width:611.9pt;height:711.8pt;z-index:-251655168;visibility:visible;mso-wrap-style:square;mso-wrap-distance-left:9pt;mso-wrap-distance-top:0;mso-wrap-distance-right:9pt;mso-wrap-distance-bottom:0;mso-position-horizontal:right;mso-position-horizontal-relative:page;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" path="m,14678r,6922l21600,3032,21600,,17075,,,14678xe" fillcolor="#123869 [3204]" stroked="f" strokeweight="1pt">
                <v:stroke miterlimit="4" joinstyle="miter"/>
                <v:path arrowok="t" o:extrusionok="f" o:connecttype="custom" o:connectlocs="3885565,4519930;3885565,4519930;3885565,4519930;3885565,4519930" o:connectangles="0,90,180,270"/>
                <w10:wrap anchorx="page"/>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77D639F1" w14:textId="77777777" w:rsidTr="00A24793">
        <w:trPr>
          <w:trHeight w:val="3180"/>
        </w:trPr>
        <w:tc>
          <w:tcPr>
            <w:tcW w:w="993" w:type="dxa"/>
            <w:vMerge w:val="restart"/>
            <w:shd w:val="clear" w:color="auto" w:fill="00C1C7" w:themeFill="accent2"/>
          </w:tcPr>
          <w:p w14:paraId="3BC3D292"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6271F0B8" w14:textId="77777777" w:rsidR="0031055C" w:rsidRPr="003A798E" w:rsidRDefault="0031055C" w:rsidP="0031055C"/>
        </w:tc>
        <w:tc>
          <w:tcPr>
            <w:tcW w:w="992" w:type="dxa"/>
            <w:vMerge w:val="restart"/>
            <w:shd w:val="clear" w:color="auto" w:fill="00C1C7" w:themeFill="accent2"/>
          </w:tcPr>
          <w:p w14:paraId="482CC033" w14:textId="77777777" w:rsidR="0031055C" w:rsidRPr="003A798E" w:rsidRDefault="0031055C" w:rsidP="00D6375E"/>
        </w:tc>
      </w:tr>
      <w:tr w:rsidR="0031055C" w:rsidRPr="003A798E" w14:paraId="5B4CB26E" w14:textId="77777777" w:rsidTr="00A24793">
        <w:trPr>
          <w:trHeight w:val="5966"/>
        </w:trPr>
        <w:tc>
          <w:tcPr>
            <w:tcW w:w="993" w:type="dxa"/>
            <w:vMerge/>
            <w:shd w:val="clear" w:color="auto" w:fill="00C1C7" w:themeFill="accent2"/>
          </w:tcPr>
          <w:p w14:paraId="7079D573"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0CFE8335" w14:textId="028887AF" w:rsidR="0031055C" w:rsidRPr="003A798E" w:rsidRDefault="00FF3E28" w:rsidP="00A24793">
            <w:pPr>
              <w:pStyle w:val="Quote"/>
            </w:pPr>
            <w:r>
              <w:t>Improvements</w:t>
            </w:r>
          </w:p>
        </w:tc>
        <w:tc>
          <w:tcPr>
            <w:tcW w:w="992" w:type="dxa"/>
            <w:vMerge/>
            <w:shd w:val="clear" w:color="auto" w:fill="00C1C7" w:themeFill="accent2"/>
          </w:tcPr>
          <w:p w14:paraId="1AFC476C" w14:textId="77777777" w:rsidR="0031055C" w:rsidRPr="003A798E" w:rsidRDefault="0031055C" w:rsidP="00D6375E"/>
        </w:tc>
      </w:tr>
      <w:tr w:rsidR="0031055C" w:rsidRPr="003A798E" w14:paraId="47275A9B" w14:textId="77777777" w:rsidTr="00A24793">
        <w:trPr>
          <w:trHeight w:val="4074"/>
        </w:trPr>
        <w:tc>
          <w:tcPr>
            <w:tcW w:w="993" w:type="dxa"/>
            <w:vMerge/>
            <w:shd w:val="clear" w:color="auto" w:fill="00C1C7" w:themeFill="accent2"/>
          </w:tcPr>
          <w:p w14:paraId="286608A5"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6D665DE2" w14:textId="77777777" w:rsidR="0031055C" w:rsidRPr="003A798E" w:rsidRDefault="0031055C" w:rsidP="0031055C"/>
        </w:tc>
        <w:tc>
          <w:tcPr>
            <w:tcW w:w="992" w:type="dxa"/>
            <w:vMerge/>
            <w:shd w:val="clear" w:color="auto" w:fill="00C1C7" w:themeFill="accent2"/>
          </w:tcPr>
          <w:p w14:paraId="0B2C8CEF" w14:textId="77777777" w:rsidR="0031055C" w:rsidRPr="003A798E" w:rsidRDefault="0031055C" w:rsidP="00D6375E"/>
        </w:tc>
      </w:tr>
    </w:tbl>
    <w:p w14:paraId="7E2AF786" w14:textId="77777777" w:rsidR="004206C4" w:rsidRDefault="004206C4"/>
    <w:p w14:paraId="4595BBE1" w14:textId="3124D34C" w:rsidR="004206C4" w:rsidRDefault="004206C4" w:rsidP="002028B2">
      <w:pPr>
        <w:spacing w:line="480" w:lineRule="auto"/>
      </w:pPr>
      <w:r>
        <w:lastRenderedPageBreak/>
        <w:t>Thanh has discussed overloading of multiplication and division operators for the term class in future versions. Connor wants to implement measures to address invalid input since “not everyone reads instructions.” Lubaba proposed having the user define the variable character for a given term.</w:t>
      </w:r>
    </w:p>
    <w:p w14:paraId="1AA7F980" w14:textId="77777777" w:rsidR="00312D43" w:rsidRDefault="00312D43" w:rsidP="001C130E">
      <w:pPr>
        <w:pStyle w:val="Heading2"/>
      </w:pPr>
    </w:p>
    <w:p w14:paraId="6CCAC820" w14:textId="1BC2C90F" w:rsidR="001C130E" w:rsidRDefault="001C130E" w:rsidP="001C130E">
      <w:pPr>
        <w:pStyle w:val="Heading2"/>
      </w:pPr>
      <w:r>
        <w:t>GitHub Repository</w:t>
      </w:r>
    </w:p>
    <w:p w14:paraId="7D7C782B" w14:textId="2B1B0F98" w:rsidR="001C130E" w:rsidRDefault="001C130E" w:rsidP="001C130E"/>
    <w:p w14:paraId="6C59DEA8" w14:textId="77777777" w:rsidR="00312D43" w:rsidRDefault="00312D43" w:rsidP="001C130E">
      <w:pPr>
        <w:jc w:val="center"/>
      </w:pPr>
    </w:p>
    <w:p w14:paraId="48320B5E" w14:textId="391B6E0E" w:rsidR="001C130E" w:rsidRDefault="001C130E" w:rsidP="001C130E">
      <w:pPr>
        <w:jc w:val="center"/>
      </w:pPr>
      <w:r>
        <w:t>Repository package is available here:</w:t>
      </w:r>
    </w:p>
    <w:p w14:paraId="0113E504" w14:textId="73457562" w:rsidR="001C130E" w:rsidRDefault="001C130E" w:rsidP="001C130E">
      <w:pPr>
        <w:jc w:val="center"/>
      </w:pPr>
    </w:p>
    <w:p w14:paraId="4AB533E0" w14:textId="18870D19" w:rsidR="001C130E" w:rsidRDefault="001C130E" w:rsidP="001C130E">
      <w:pPr>
        <w:jc w:val="center"/>
      </w:pPr>
      <w:hyperlink r:id="rId7" w:history="1">
        <w:r w:rsidRPr="00DD5F86">
          <w:rPr>
            <w:rStyle w:val="Hyperlink"/>
          </w:rPr>
          <w:t>https://github.com/CClawsonSCC/SCC-Team-Project-1</w:t>
        </w:r>
      </w:hyperlink>
    </w:p>
    <w:p w14:paraId="2617B1B5" w14:textId="77777777" w:rsidR="001C130E" w:rsidRPr="001C130E" w:rsidRDefault="001C130E" w:rsidP="001C130E">
      <w:pPr>
        <w:jc w:val="center"/>
      </w:pPr>
    </w:p>
    <w:sectPr w:rsidR="001C130E" w:rsidRPr="001C130E" w:rsidSect="00A24793">
      <w:footerReference w:type="even" r:id="rId8"/>
      <w:footerReference w:type="defaul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D6506" w14:textId="77777777" w:rsidR="00C421B4" w:rsidRDefault="00C421B4" w:rsidP="001205A1">
      <w:r>
        <w:separator/>
      </w:r>
    </w:p>
  </w:endnote>
  <w:endnote w:type="continuationSeparator" w:id="0">
    <w:p w14:paraId="54191FFC" w14:textId="77777777" w:rsidR="00C421B4" w:rsidRDefault="00C421B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7809771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E2B928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38BD56E4"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3E52FD8" w14:textId="77777777" w:rsidTr="005F4F46">
      <w:tc>
        <w:tcPr>
          <w:tcW w:w="5395" w:type="dxa"/>
        </w:tcPr>
        <w:p w14:paraId="52BB2CF0" w14:textId="2EEDD224" w:rsidR="001205A1" w:rsidRPr="001205A1" w:rsidRDefault="00BC69C8" w:rsidP="00C66528">
          <w:pPr>
            <w:pStyle w:val="Footer"/>
          </w:pPr>
          <w:r>
            <w:rPr>
              <w:color w:val="7F7F7F" w:themeColor="text1" w:themeTint="80"/>
            </w:rPr>
            <w:t>Addition of Two Polynomials</w:t>
          </w:r>
        </w:p>
      </w:tc>
      <w:tc>
        <w:tcPr>
          <w:tcW w:w="5395" w:type="dxa"/>
        </w:tcPr>
        <w:p w14:paraId="71B7D14B" w14:textId="77777777" w:rsidR="001205A1" w:rsidRPr="001205A1" w:rsidRDefault="001205A1" w:rsidP="001205A1">
          <w:pPr>
            <w:pStyle w:val="Footer"/>
          </w:pPr>
          <w:r w:rsidRPr="001205A1">
            <w:t xml:space="preserve">   </w:t>
          </w:r>
        </w:p>
      </w:tc>
    </w:tr>
  </w:tbl>
  <w:p w14:paraId="7A694636"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2D4E2" w14:textId="77777777" w:rsidR="00C421B4" w:rsidRDefault="00C421B4" w:rsidP="001205A1">
      <w:r>
        <w:separator/>
      </w:r>
    </w:p>
  </w:footnote>
  <w:footnote w:type="continuationSeparator" w:id="0">
    <w:p w14:paraId="37EBB9ED" w14:textId="77777777" w:rsidR="00C421B4" w:rsidRDefault="00C421B4"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9C8"/>
    <w:rsid w:val="000C4ED1"/>
    <w:rsid w:val="001179EE"/>
    <w:rsid w:val="001205A1"/>
    <w:rsid w:val="00142538"/>
    <w:rsid w:val="00154D3B"/>
    <w:rsid w:val="00177053"/>
    <w:rsid w:val="001C130E"/>
    <w:rsid w:val="002028B2"/>
    <w:rsid w:val="002877E8"/>
    <w:rsid w:val="002E7C4E"/>
    <w:rsid w:val="0031055C"/>
    <w:rsid w:val="00312D43"/>
    <w:rsid w:val="00347D6D"/>
    <w:rsid w:val="003566BE"/>
    <w:rsid w:val="00371EE1"/>
    <w:rsid w:val="003A798E"/>
    <w:rsid w:val="004206C4"/>
    <w:rsid w:val="00425A99"/>
    <w:rsid w:val="00505D3B"/>
    <w:rsid w:val="005E6B25"/>
    <w:rsid w:val="005F4F46"/>
    <w:rsid w:val="006C60E6"/>
    <w:rsid w:val="006F0537"/>
    <w:rsid w:val="006F508F"/>
    <w:rsid w:val="007B0740"/>
    <w:rsid w:val="007C1BAB"/>
    <w:rsid w:val="00843CA9"/>
    <w:rsid w:val="008A585D"/>
    <w:rsid w:val="009C6907"/>
    <w:rsid w:val="00A15CF7"/>
    <w:rsid w:val="00A24793"/>
    <w:rsid w:val="00A81248"/>
    <w:rsid w:val="00BC69C8"/>
    <w:rsid w:val="00C27CD0"/>
    <w:rsid w:val="00C325F7"/>
    <w:rsid w:val="00C421B4"/>
    <w:rsid w:val="00C66528"/>
    <w:rsid w:val="00C915F0"/>
    <w:rsid w:val="00CE2A55"/>
    <w:rsid w:val="00D857EB"/>
    <w:rsid w:val="00F74663"/>
    <w:rsid w:val="00FB65B8"/>
    <w:rsid w:val="00FC49AE"/>
    <w:rsid w:val="00FD2FC3"/>
    <w:rsid w:val="00FF3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B31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semiHidden/>
    <w:rsid w:val="001C130E"/>
    <w:rPr>
      <w:color w:val="0000FF" w:themeColor="hyperlink"/>
      <w:u w:val="single"/>
    </w:rPr>
  </w:style>
  <w:style w:type="character" w:styleId="UnresolvedMention">
    <w:name w:val="Unresolved Mention"/>
    <w:basedOn w:val="DefaultParagraphFont"/>
    <w:uiPriority w:val="99"/>
    <w:semiHidden/>
    <w:unhideWhenUsed/>
    <w:rsid w:val="001C1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CClawsonSCC/SCC-Team-Project-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5</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2022-10-18T19:06:00Z</dcterms:created>
  <dcterms:modified xsi:type="dcterms:W3CDTF">2022-10-24T00:06:00Z</dcterms:modified>
</cp:coreProperties>
</file>